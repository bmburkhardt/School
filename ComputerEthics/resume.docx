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D7" w:rsidRDefault="001B6DD7" w:rsidP="001B6DD7">
      <w:pPr>
        <w:pStyle w:val="Heading1"/>
        <w:jc w:val="center"/>
      </w:pPr>
      <w:r>
        <w:t>Summary</w:t>
      </w:r>
    </w:p>
    <w:p w:rsidR="001B6DD7" w:rsidRPr="001B6DD7" w:rsidRDefault="001B6DD7" w:rsidP="001B6DD7">
      <w:pPr>
        <w:pStyle w:val="BodyText"/>
        <w:jc w:val="center"/>
      </w:pPr>
      <w:r>
        <w:t xml:space="preserve">Extremely motivated college student pursuing a </w:t>
      </w:r>
      <w:r w:rsidR="00B237EF">
        <w:t>degree in computer science. United States Army Veteran with a lifetime love of computers and programming. Excellent communication and people skills. Excited to learn and advance my knowledge in computer programming.</w:t>
      </w:r>
    </w:p>
    <w:p w:rsidR="00DA2869" w:rsidRDefault="00BA0151" w:rsidP="00B237EF">
      <w:pPr>
        <w:pStyle w:val="Heading1"/>
        <w:jc w:val="center"/>
      </w:pPr>
      <w:r>
        <w:t>Education</w:t>
      </w:r>
    </w:p>
    <w:p w:rsidR="00DA2869" w:rsidRDefault="00C838F5" w:rsidP="00B237EF">
      <w:pPr>
        <w:pStyle w:val="DegreeDetails"/>
      </w:pPr>
      <w:r>
        <w:t>B.S.</w:t>
      </w:r>
      <w:r w:rsidR="00BA0151">
        <w:tab/>
      </w:r>
      <w:sdt>
        <w:sdtPr>
          <w:id w:val="17159557"/>
          <w:placeholder>
            <w:docPart w:val="7BC5B8CCA6CF1046A39A74149B95D43E"/>
          </w:placeholder>
        </w:sdtPr>
        <w:sdtContent>
          <w:r w:rsidR="001B6DD7">
            <w:tab/>
          </w:r>
          <w:r w:rsidR="00B237EF">
            <w:t xml:space="preserve">                                                             </w:t>
          </w:r>
          <w:r>
            <w:t>Computer Science. University of Alaska Fairbanks</w:t>
          </w:r>
        </w:sdtContent>
      </w:sdt>
    </w:p>
    <w:p w:rsidR="00DA2869" w:rsidRDefault="00C838F5" w:rsidP="00B237EF">
      <w:pPr>
        <w:pStyle w:val="DegreeDetails"/>
      </w:pPr>
      <w:r>
        <w:t>High School</w:t>
      </w:r>
      <w:r w:rsidR="00BA0151">
        <w:tab/>
      </w:r>
      <w:sdt>
        <w:sdtPr>
          <w:id w:val="17159558"/>
          <w:placeholder>
            <w:docPart w:val="0959CA17B39BE54BB1A1D75855775929"/>
          </w:placeholder>
        </w:sdtPr>
        <w:sdtContent>
          <w:r w:rsidR="00B237EF">
            <w:t xml:space="preserve">                                                              </w:t>
          </w:r>
          <w:r>
            <w:t>Grapevine High School. Graduating class of 2008.</w:t>
          </w:r>
        </w:sdtContent>
      </w:sdt>
    </w:p>
    <w:p w:rsidR="00DA2869" w:rsidRDefault="00BA0151" w:rsidP="00B237EF">
      <w:pPr>
        <w:pStyle w:val="Heading1"/>
        <w:jc w:val="center"/>
      </w:pPr>
      <w:r>
        <w:t>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C838F5" w:rsidTr="00C838F5">
        <w:trPr>
          <w:trHeight w:val="280"/>
        </w:trPr>
        <w:sdt>
          <w:sdtPr>
            <w:id w:val="17159559"/>
            <w:placeholder>
              <w:docPart w:val="26045E8F8AFEFA4D91496733D9B905AB"/>
            </w:placeholder>
          </w:sdtPr>
          <w:sdtContent>
            <w:sdt>
              <w:sdtPr>
                <w:id w:val="-1828666579"/>
                <w:placeholder>
                  <w:docPart w:val="50ACD07CA4DA3B418DA27EF003A5548B"/>
                </w:placeholder>
              </w:sdtPr>
              <w:sdtContent>
                <w:tc>
                  <w:tcPr>
                    <w:tcW w:w="3414" w:type="pct"/>
                  </w:tcPr>
                  <w:p w:rsidR="00DA2869" w:rsidRDefault="00366CC0" w:rsidP="00C838F5">
                    <w:pPr>
                      <w:pStyle w:val="ListBullet"/>
                    </w:pPr>
                    <w:r>
                      <w:t xml:space="preserve">Student - </w:t>
                    </w:r>
                    <w:r w:rsidR="00C838F5">
                      <w:t>University of Alaska Fairbanks</w:t>
                    </w:r>
                  </w:p>
                </w:tc>
              </w:sdtContent>
            </w:sdt>
          </w:sdtContent>
        </w:sdt>
        <w:tc>
          <w:tcPr>
            <w:tcW w:w="192" w:type="pct"/>
          </w:tcPr>
          <w:p w:rsidR="00DA2869" w:rsidRDefault="00DA2869"/>
        </w:tc>
        <w:tc>
          <w:tcPr>
            <w:tcW w:w="1394" w:type="pct"/>
          </w:tcPr>
          <w:p w:rsidR="00DA2869" w:rsidRDefault="00C838F5">
            <w:pPr>
              <w:pStyle w:val="Date"/>
            </w:pPr>
            <w:r>
              <w:t>2014-Present</w:t>
            </w:r>
          </w:p>
        </w:tc>
      </w:tr>
      <w:tr w:rsidR="00C838F5" w:rsidTr="00C838F5">
        <w:trPr>
          <w:trHeight w:val="272"/>
        </w:trPr>
        <w:sdt>
          <w:sdtPr>
            <w:id w:val="17159562"/>
            <w:placeholder>
              <w:docPart w:val="C73FB31B785EC94FAB49DAEF947FAA43"/>
            </w:placeholder>
          </w:sdtPr>
          <w:sdtContent>
            <w:tc>
              <w:tcPr>
                <w:tcW w:w="3414" w:type="pct"/>
              </w:tcPr>
              <w:p w:rsidR="00DA2869" w:rsidRDefault="00366CC0" w:rsidP="00C838F5">
                <w:pPr>
                  <w:pStyle w:val="ListBullet"/>
                </w:pPr>
                <w:r>
                  <w:t xml:space="preserve">United States Army - </w:t>
                </w:r>
                <w:r w:rsidR="00C838F5">
                  <w:t>Healthcare Specialist.</w:t>
                </w:r>
              </w:p>
            </w:tc>
          </w:sdtContent>
        </w:sdt>
        <w:tc>
          <w:tcPr>
            <w:tcW w:w="192" w:type="pct"/>
          </w:tcPr>
          <w:p w:rsidR="00DA2869" w:rsidRDefault="00DA2869"/>
        </w:tc>
        <w:tc>
          <w:tcPr>
            <w:tcW w:w="1394" w:type="pct"/>
          </w:tcPr>
          <w:p w:rsidR="00DA2869" w:rsidRDefault="00C838F5">
            <w:pPr>
              <w:pStyle w:val="Date"/>
            </w:pPr>
            <w:r>
              <w:t>2010-2014</w:t>
            </w:r>
          </w:p>
        </w:tc>
      </w:tr>
      <w:tr w:rsidR="00C838F5" w:rsidTr="00C838F5">
        <w:trPr>
          <w:trHeight w:val="272"/>
        </w:trPr>
        <w:sdt>
          <w:sdtPr>
            <w:id w:val="17159760"/>
            <w:placeholder>
              <w:docPart w:val="EA459EF9F1BE954DB993614440C8D6B4"/>
            </w:placeholder>
          </w:sdtPr>
          <w:sdtContent>
            <w:sdt>
              <w:sdtPr>
                <w:id w:val="2053106310"/>
                <w:placeholder>
                  <w:docPart w:val="B53EC555AF685649B62CECDCE430AAD7"/>
                </w:placeholder>
              </w:sdtPr>
              <w:sdtContent>
                <w:tc>
                  <w:tcPr>
                    <w:tcW w:w="3414" w:type="pct"/>
                  </w:tcPr>
                  <w:p w:rsidR="00DA2869" w:rsidRDefault="00366CC0" w:rsidP="00C838F5">
                    <w:pPr>
                      <w:pStyle w:val="ListBullet"/>
                    </w:pPr>
                    <w:r>
                      <w:t xml:space="preserve">Tom Thumb Grocery - </w:t>
                    </w:r>
                    <w:bookmarkStart w:id="0" w:name="_GoBack"/>
                    <w:bookmarkEnd w:id="0"/>
                    <w:r w:rsidR="00C838F5">
                      <w:t>Front-end Manager.</w:t>
                    </w:r>
                  </w:p>
                </w:tc>
              </w:sdtContent>
            </w:sdt>
          </w:sdtContent>
        </w:sdt>
        <w:tc>
          <w:tcPr>
            <w:tcW w:w="192" w:type="pct"/>
          </w:tcPr>
          <w:p w:rsidR="00DA2869" w:rsidRDefault="00DA2869"/>
        </w:tc>
        <w:tc>
          <w:tcPr>
            <w:tcW w:w="1394" w:type="pct"/>
          </w:tcPr>
          <w:p w:rsidR="00DA2869" w:rsidRDefault="00C838F5">
            <w:pPr>
              <w:pStyle w:val="Date"/>
            </w:pPr>
            <w:r>
              <w:t>2007-2010</w:t>
            </w:r>
          </w:p>
        </w:tc>
      </w:tr>
    </w:tbl>
    <w:p w:rsidR="00DA2869" w:rsidRDefault="00C838F5" w:rsidP="00B237EF">
      <w:pPr>
        <w:pStyle w:val="Heading1"/>
        <w:jc w:val="center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37EF" w:rsidTr="00366CC0">
        <w:tc>
          <w:tcPr>
            <w:tcW w:w="3192" w:type="dxa"/>
          </w:tcPr>
          <w:p w:rsidR="00B237EF" w:rsidRDefault="00B237EF" w:rsidP="00B237EF">
            <w:pPr>
              <w:pStyle w:val="ListBullet"/>
            </w:pPr>
            <w:r>
              <w:t>C++</w:t>
            </w:r>
          </w:p>
          <w:p w:rsidR="00B237EF" w:rsidRDefault="00B237EF" w:rsidP="00B237EF">
            <w:pPr>
              <w:pStyle w:val="ListBullet"/>
            </w:pPr>
            <w:r>
              <w:t>Java</w:t>
            </w:r>
          </w:p>
          <w:p w:rsidR="00B237EF" w:rsidRDefault="00B237EF" w:rsidP="00B237EF">
            <w:pPr>
              <w:pStyle w:val="ListBullet"/>
            </w:pPr>
            <w:r>
              <w:t>Microsoft Word</w:t>
            </w:r>
          </w:p>
          <w:p w:rsidR="00B237EF" w:rsidRDefault="00B237EF" w:rsidP="00B237EF">
            <w:pPr>
              <w:pStyle w:val="ListBullet"/>
            </w:pPr>
            <w:r>
              <w:t>Microsoft Excel</w:t>
            </w:r>
          </w:p>
        </w:tc>
        <w:tc>
          <w:tcPr>
            <w:tcW w:w="3192" w:type="dxa"/>
          </w:tcPr>
          <w:p w:rsidR="00B237EF" w:rsidRDefault="00B237EF" w:rsidP="00B237EF">
            <w:pPr>
              <w:pStyle w:val="ListBullet"/>
            </w:pPr>
            <w:r>
              <w:t>Adobe Photoshop</w:t>
            </w:r>
          </w:p>
          <w:p w:rsidR="00B237EF" w:rsidRDefault="00B237EF" w:rsidP="00B237EF">
            <w:pPr>
              <w:pStyle w:val="ListBullet"/>
            </w:pPr>
            <w:r>
              <w:t>Fast Typing</w:t>
            </w:r>
          </w:p>
          <w:p w:rsidR="00B237EF" w:rsidRDefault="00B237EF" w:rsidP="00B237EF">
            <w:pPr>
              <w:pStyle w:val="ListBullet"/>
            </w:pPr>
            <w:r>
              <w:t>Assemble and Disassemble Computers</w:t>
            </w:r>
          </w:p>
        </w:tc>
        <w:tc>
          <w:tcPr>
            <w:tcW w:w="3192" w:type="dxa"/>
          </w:tcPr>
          <w:p w:rsidR="00B237EF" w:rsidRDefault="00B237EF" w:rsidP="00B237EF">
            <w:pPr>
              <w:pStyle w:val="ListBullet"/>
            </w:pPr>
            <w:r>
              <w:t>Problem Solver</w:t>
            </w:r>
          </w:p>
          <w:p w:rsidR="00B237EF" w:rsidRDefault="00B237EF" w:rsidP="00B237EF">
            <w:pPr>
              <w:pStyle w:val="ListBullet"/>
            </w:pPr>
            <w:r>
              <w:t>Professional Communication</w:t>
            </w:r>
          </w:p>
          <w:p w:rsidR="00B237EF" w:rsidRDefault="00B237EF" w:rsidP="00B237EF">
            <w:pPr>
              <w:pStyle w:val="ListBullet"/>
            </w:pPr>
            <w:r>
              <w:t>Attention to Detail</w:t>
            </w:r>
          </w:p>
          <w:p w:rsidR="00B237EF" w:rsidRDefault="00B237EF" w:rsidP="00B237EF">
            <w:pPr>
              <w:pStyle w:val="ListBullet"/>
            </w:pPr>
            <w:r>
              <w:t>Computer Troubleshooting</w:t>
            </w:r>
          </w:p>
        </w:tc>
      </w:tr>
    </w:tbl>
    <w:p w:rsidR="00B237EF" w:rsidRPr="00B237EF" w:rsidRDefault="00B237EF" w:rsidP="00B237EF">
      <w:pPr>
        <w:pStyle w:val="BodyText"/>
      </w:pPr>
    </w:p>
    <w:p w:rsidR="00DA2869" w:rsidRDefault="00BA0151" w:rsidP="00366CC0">
      <w:pPr>
        <w:pStyle w:val="Heading1"/>
        <w:jc w:val="center"/>
      </w:pPr>
      <w:r>
        <w:t>Affiliations/Memberships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>
        <w:sdt>
          <w:sdtPr>
            <w:id w:val="17159686"/>
            <w:placeholder>
              <w:docPart w:val="4A012D34E2B4444DBF52BD408B4096DD"/>
            </w:placeholder>
          </w:sdtPr>
          <w:sdtContent>
            <w:tc>
              <w:tcPr>
                <w:tcW w:w="3414" w:type="pct"/>
              </w:tcPr>
              <w:p w:rsidR="00DA2869" w:rsidRDefault="001B6DD7" w:rsidP="001B6DD7">
                <w:pPr>
                  <w:pStyle w:val="ListBullet"/>
                </w:pPr>
                <w:r>
                  <w:t>Cyber Security Club – University of Alaska Fairbanks.</w:t>
                </w:r>
              </w:p>
            </w:tc>
          </w:sdtContent>
        </w:sdt>
        <w:tc>
          <w:tcPr>
            <w:tcW w:w="192" w:type="pct"/>
          </w:tcPr>
          <w:p w:rsidR="00DA2869" w:rsidRDefault="00DA2869"/>
        </w:tc>
        <w:tc>
          <w:tcPr>
            <w:tcW w:w="1394" w:type="pct"/>
          </w:tcPr>
          <w:p w:rsidR="00DA2869" w:rsidRDefault="001B6DD7">
            <w:pPr>
              <w:pStyle w:val="Date"/>
            </w:pPr>
            <w:r>
              <w:t>2016-Present</w:t>
            </w:r>
          </w:p>
        </w:tc>
      </w:tr>
    </w:tbl>
    <w:p w:rsidR="00DA2869" w:rsidRDefault="00BA0151" w:rsidP="00366CC0">
      <w:pPr>
        <w:pStyle w:val="Heading1"/>
        <w:jc w:val="center"/>
      </w:pPr>
      <w:r>
        <w:t>Interests</w:t>
      </w:r>
      <w:r w:rsidR="00366CC0">
        <w:t xml:space="preserve"> and Hobbies</w:t>
      </w:r>
    </w:p>
    <w:tbl>
      <w:tblPr>
        <w:tblStyle w:val="TableGrid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114"/>
      </w:tblGrid>
      <w:tr w:rsidR="00366CC0" w:rsidTr="00366CC0">
        <w:trPr>
          <w:jc w:val="center"/>
        </w:trPr>
        <w:tc>
          <w:tcPr>
            <w:tcW w:w="3096" w:type="dxa"/>
          </w:tcPr>
          <w:p w:rsidR="00366CC0" w:rsidRDefault="00366CC0" w:rsidP="00366CC0">
            <w:pPr>
              <w:pStyle w:val="ListBullet"/>
            </w:pPr>
            <w:r>
              <w:t>Programming</w:t>
            </w:r>
          </w:p>
          <w:p w:rsidR="00366CC0" w:rsidRDefault="00366CC0" w:rsidP="00366CC0">
            <w:pPr>
              <w:pStyle w:val="ListBullet"/>
            </w:pPr>
            <w:r>
              <w:t>Building Computers</w:t>
            </w:r>
          </w:p>
          <w:p w:rsidR="00366CC0" w:rsidRDefault="00366CC0" w:rsidP="00366CC0">
            <w:pPr>
              <w:pStyle w:val="ListBullet"/>
            </w:pPr>
            <w:r>
              <w:t>Computer Gaming</w:t>
            </w:r>
          </w:p>
        </w:tc>
        <w:tc>
          <w:tcPr>
            <w:tcW w:w="3114" w:type="dxa"/>
          </w:tcPr>
          <w:p w:rsidR="00366CC0" w:rsidRDefault="00366CC0" w:rsidP="00366CC0">
            <w:pPr>
              <w:pStyle w:val="ListBullet"/>
            </w:pPr>
            <w:r>
              <w:t>Snowboarding</w:t>
            </w:r>
          </w:p>
          <w:p w:rsidR="00366CC0" w:rsidRDefault="00366CC0" w:rsidP="00366CC0">
            <w:pPr>
              <w:pStyle w:val="ListBullet"/>
            </w:pPr>
            <w:r>
              <w:t>Hiking/Camping</w:t>
            </w:r>
          </w:p>
          <w:p w:rsidR="00366CC0" w:rsidRDefault="00366CC0" w:rsidP="00366CC0">
            <w:pPr>
              <w:pStyle w:val="ListBullet"/>
            </w:pPr>
            <w:r>
              <w:t>Kayaking</w:t>
            </w:r>
          </w:p>
        </w:tc>
      </w:tr>
    </w:tbl>
    <w:p w:rsidR="00DA2869" w:rsidRDefault="00DA2869" w:rsidP="00366CC0">
      <w:pPr>
        <w:pStyle w:val="ListBullet2"/>
        <w:numPr>
          <w:ilvl w:val="0"/>
          <w:numId w:val="0"/>
        </w:numPr>
        <w:ind w:left="360"/>
      </w:pPr>
    </w:p>
    <w:sectPr w:rsidR="00DA2869" w:rsidSect="00DA2869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7EF" w:rsidRDefault="00B237EF">
      <w:pPr>
        <w:spacing w:line="240" w:lineRule="auto"/>
      </w:pPr>
      <w:r>
        <w:separator/>
      </w:r>
    </w:p>
  </w:endnote>
  <w:endnote w:type="continuationSeparator" w:id="0">
    <w:p w:rsidR="00B237EF" w:rsidRDefault="00B23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7EF" w:rsidRDefault="00B237EF">
      <w:pPr>
        <w:spacing w:line="240" w:lineRule="auto"/>
      </w:pPr>
      <w:r>
        <w:separator/>
      </w:r>
    </w:p>
  </w:footnote>
  <w:footnote w:type="continuationSeparator" w:id="0">
    <w:p w:rsidR="00B237EF" w:rsidRDefault="00B23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EF" w:rsidRDefault="00B237EF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366CC0">
        <w:rPr>
          <w:noProof/>
        </w:rPr>
        <w:instrText>Bryan Burkhardt</w:instrText>
      </w:r>
    </w:fldSimple>
    <w:r>
      <w:instrText xml:space="preserve">="" "[Your Name]" </w:instrText>
    </w:r>
    <w:fldSimple w:instr=" USERNAME ">
      <w:r w:rsidR="00366CC0">
        <w:rPr>
          <w:noProof/>
        </w:rPr>
        <w:instrText>Bryan Burkhardt</w:instrText>
      </w:r>
    </w:fldSimple>
    <w:r>
      <w:fldChar w:fldCharType="separate"/>
    </w:r>
    <w:r w:rsidR="00366CC0">
      <w:rPr>
        <w:noProof/>
      </w:rPr>
      <w:instrText>Bryan Burkhardt</w:instrText>
    </w:r>
    <w:r>
      <w:fldChar w:fldCharType="end"/>
    </w:r>
    <w:r>
      <w:instrText xml:space="preserve"> \* MERGEFORMAT</w:instrText>
    </w:r>
    <w:r>
      <w:fldChar w:fldCharType="separate"/>
    </w:r>
    <w:r w:rsidR="00366CC0">
      <w:t xml:space="preserve">Bryan </w:t>
    </w:r>
    <w:r w:rsidR="00366CC0">
      <w:rPr>
        <w:noProof/>
      </w:rPr>
      <w:t>Burkhardt</w:t>
    </w:r>
    <w:r>
      <w:fldChar w:fldCharType="end"/>
    </w:r>
  </w:p>
  <w:p w:rsidR="00B237EF" w:rsidRDefault="00B237EF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6CC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7EF" w:rsidRDefault="00B237EF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366CC0">
        <w:rPr>
          <w:noProof/>
        </w:rPr>
        <w:instrText>Bryan Burkhardt</w:instrText>
      </w:r>
    </w:fldSimple>
    <w:r>
      <w:instrText xml:space="preserve">="" "[Your Name]" </w:instrText>
    </w:r>
    <w:fldSimple w:instr=" USERNAME ">
      <w:r w:rsidR="00366CC0">
        <w:rPr>
          <w:noProof/>
        </w:rPr>
        <w:instrText>Bryan Burkhardt</w:instrText>
      </w:r>
    </w:fldSimple>
    <w:r>
      <w:fldChar w:fldCharType="separate"/>
    </w:r>
    <w:r w:rsidR="00366CC0">
      <w:rPr>
        <w:noProof/>
      </w:rPr>
      <w:instrText>Bryan Burkhardt</w:instrText>
    </w:r>
    <w:r>
      <w:fldChar w:fldCharType="end"/>
    </w:r>
    <w:r>
      <w:instrText xml:space="preserve"> \* MERGEFORMAT</w:instrText>
    </w:r>
    <w:r>
      <w:fldChar w:fldCharType="separate"/>
    </w:r>
    <w:r w:rsidR="00366CC0">
      <w:t xml:space="preserve">Bryan </w:t>
    </w:r>
    <w:r w:rsidR="00366CC0">
      <w:rPr>
        <w:noProof/>
      </w:rPr>
      <w:t>Burkhardt</w:t>
    </w:r>
    <w:r>
      <w:fldChar w:fldCharType="end"/>
    </w:r>
  </w:p>
  <w:p w:rsidR="00B237EF" w:rsidRDefault="00B237EF">
    <w:pPr>
      <w:pStyle w:val="ContactDetails"/>
    </w:pPr>
    <w:r>
      <w:t>1408 100</w:t>
    </w:r>
    <w:r w:rsidRPr="00C838F5">
      <w:rPr>
        <w:vertAlign w:val="superscript"/>
      </w:rPr>
      <w:t>th</w:t>
    </w:r>
    <w:r>
      <w:t xml:space="preserve"> St. Unit 2</w:t>
    </w:r>
    <w:r>
      <w:sym w:font="Wingdings 2" w:char="F097"/>
    </w:r>
    <w:r>
      <w:t xml:space="preserve"> Ft. Wainwright, Ak. 99703</w:t>
    </w:r>
    <w:r>
      <w:br/>
      <w:t xml:space="preserve">Phone: (817) 422-3819 </w:t>
    </w:r>
    <w:r>
      <w:sym w:font="Wingdings 2" w:char="F097"/>
    </w:r>
    <w:r>
      <w:t xml:space="preserve"> Fax: N/A </w:t>
    </w:r>
    <w:r>
      <w:sym w:font="Wingdings 2" w:char="F097"/>
    </w:r>
    <w:r>
      <w:t xml:space="preserve"> E-Mail: Bryan.Burkhardt9311@gmail.com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B5A5E08"/>
    <w:multiLevelType w:val="hybridMultilevel"/>
    <w:tmpl w:val="CC462AF6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53476B"/>
    <w:multiLevelType w:val="hybridMultilevel"/>
    <w:tmpl w:val="1A2A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838F5"/>
    <w:rsid w:val="001B6DD7"/>
    <w:rsid w:val="00296AFA"/>
    <w:rsid w:val="002B644D"/>
    <w:rsid w:val="003352BC"/>
    <w:rsid w:val="00366CC0"/>
    <w:rsid w:val="004E362B"/>
    <w:rsid w:val="005E6632"/>
    <w:rsid w:val="005F6C79"/>
    <w:rsid w:val="0063606D"/>
    <w:rsid w:val="00651D1A"/>
    <w:rsid w:val="007C4B02"/>
    <w:rsid w:val="00B237EF"/>
    <w:rsid w:val="00BA0151"/>
    <w:rsid w:val="00C838F5"/>
    <w:rsid w:val="00C847E6"/>
    <w:rsid w:val="00D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01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3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3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C5B8CCA6CF1046A39A74149B95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EB69-F8F8-714D-9374-C47951B5335C}"/>
      </w:docPartPr>
      <w:docPartBody>
        <w:p w:rsidR="002F0BAB" w:rsidRDefault="002F0BAB">
          <w:pPr>
            <w:pStyle w:val="7BC5B8CCA6CF1046A39A74149B95D43E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0959CA17B39BE54BB1A1D75855775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667CD-4017-1A4B-8574-DD770531636F}"/>
      </w:docPartPr>
      <w:docPartBody>
        <w:p w:rsidR="002F0BAB" w:rsidRDefault="002F0BAB">
          <w:pPr>
            <w:pStyle w:val="0959CA17B39BE54BB1A1D75855775929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26045E8F8AFEFA4D91496733D9B90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F4A9-5960-2949-8752-B41678E3E4E0}"/>
      </w:docPartPr>
      <w:docPartBody>
        <w:p w:rsidR="002F0BAB" w:rsidRDefault="002F0BAB">
          <w:pPr>
            <w:pStyle w:val="26045E8F8AFEFA4D91496733D9B905AB"/>
          </w:pPr>
          <w:r>
            <w:t xml:space="preserve">Etiam cursus suscipit enim. Nulla facilisi. </w:t>
          </w:r>
        </w:p>
      </w:docPartBody>
    </w:docPart>
    <w:docPart>
      <w:docPartPr>
        <w:name w:val="C73FB31B785EC94FAB49DAEF947FA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F364B-F328-E749-ACB1-0A5495132A66}"/>
      </w:docPartPr>
      <w:docPartBody>
        <w:p w:rsidR="002F0BAB" w:rsidRDefault="002F0BAB">
          <w:pPr>
            <w:pStyle w:val="C73FB31B785EC94FAB49DAEF947FAA43"/>
          </w:pPr>
          <w:r>
            <w:t>Integer eleifend diam eu diam. Nam hendrerit. Nunc id nisi.</w:t>
          </w:r>
        </w:p>
      </w:docPartBody>
    </w:docPart>
    <w:docPart>
      <w:docPartPr>
        <w:name w:val="EA459EF9F1BE954DB993614440C8D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C5B58-BF32-AA49-9B5A-2057B272DD64}"/>
      </w:docPartPr>
      <w:docPartBody>
        <w:p w:rsidR="002F0BAB" w:rsidRDefault="002F0BAB">
          <w:pPr>
            <w:pStyle w:val="EA459EF9F1BE954DB993614440C8D6B4"/>
          </w:pPr>
          <w:r>
            <w:t>Duis massa sapien, luctus sed, eleifend quis, semper a, ante.</w:t>
          </w:r>
        </w:p>
      </w:docPartBody>
    </w:docPart>
    <w:docPart>
      <w:docPartPr>
        <w:name w:val="4A012D34E2B4444DBF52BD408B409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90BE-062D-104C-9E89-DD0FB4F9740B}"/>
      </w:docPartPr>
      <w:docPartBody>
        <w:p w:rsidR="002F0BAB" w:rsidRDefault="002F0BAB">
          <w:pPr>
            <w:pStyle w:val="4A012D34E2B4444DBF52BD408B4096DD"/>
          </w:pPr>
          <w:r>
            <w:t xml:space="preserve">Etiam cursus suscipit enim. Nulla facilisi. </w:t>
          </w:r>
        </w:p>
      </w:docPartBody>
    </w:docPart>
    <w:docPart>
      <w:docPartPr>
        <w:name w:val="50ACD07CA4DA3B418DA27EF003A5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E01F-BDDD-7248-96C0-F74954F7A0F1}"/>
      </w:docPartPr>
      <w:docPartBody>
        <w:p w:rsidR="002F0BAB" w:rsidRDefault="002F0BAB" w:rsidP="002F0BAB">
          <w:pPr>
            <w:pStyle w:val="50ACD07CA4DA3B418DA27EF003A5548B"/>
          </w:pPr>
          <w:r>
            <w:t>Duis massa sapien, luctus sed, eleifend quis, semper a, ante.</w:t>
          </w:r>
        </w:p>
      </w:docPartBody>
    </w:docPart>
    <w:docPart>
      <w:docPartPr>
        <w:name w:val="B53EC555AF685649B62CECDCE430A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9E38-B1B1-DB48-B6B9-0EAC90D12D01}"/>
      </w:docPartPr>
      <w:docPartBody>
        <w:p w:rsidR="002F0BAB" w:rsidRDefault="002F0BAB" w:rsidP="002F0BAB">
          <w:pPr>
            <w:pStyle w:val="B53EC555AF685649B62CECDCE430AAD7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AB"/>
    <w:rsid w:val="002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C5B8CCA6CF1046A39A74149B95D43E">
    <w:name w:val="7BC5B8CCA6CF1046A39A74149B95D43E"/>
  </w:style>
  <w:style w:type="paragraph" w:customStyle="1" w:styleId="0959CA17B39BE54BB1A1D75855775929">
    <w:name w:val="0959CA17B39BE54BB1A1D75855775929"/>
  </w:style>
  <w:style w:type="paragraph" w:customStyle="1" w:styleId="26045E8F8AFEFA4D91496733D9B905AB">
    <w:name w:val="26045E8F8AFEFA4D91496733D9B905AB"/>
  </w:style>
  <w:style w:type="paragraph" w:customStyle="1" w:styleId="C73FB31B785EC94FAB49DAEF947FAA43">
    <w:name w:val="C73FB31B785EC94FAB49DAEF947FAA43"/>
  </w:style>
  <w:style w:type="paragraph" w:customStyle="1" w:styleId="EA459EF9F1BE954DB993614440C8D6B4">
    <w:name w:val="EA459EF9F1BE954DB993614440C8D6B4"/>
  </w:style>
  <w:style w:type="paragraph" w:customStyle="1" w:styleId="BEBA86D056CAF746A7ADF5D738616116">
    <w:name w:val="BEBA86D056CAF746A7ADF5D738616116"/>
  </w:style>
  <w:style w:type="paragraph" w:customStyle="1" w:styleId="1C3513D17AD4BC418F95AE07951E78FC">
    <w:name w:val="1C3513D17AD4BC418F95AE07951E78FC"/>
  </w:style>
  <w:style w:type="paragraph" w:customStyle="1" w:styleId="EC8FCE3D4361504AB5F688B4217BF282">
    <w:name w:val="EC8FCE3D4361504AB5F688B4217BF282"/>
  </w:style>
  <w:style w:type="paragraph" w:customStyle="1" w:styleId="3187CD62AA28854B829C7B4D20185936">
    <w:name w:val="3187CD62AA28854B829C7B4D20185936"/>
  </w:style>
  <w:style w:type="paragraph" w:customStyle="1" w:styleId="C448B9B2DA24C24883B8684105748476">
    <w:name w:val="C448B9B2DA24C24883B8684105748476"/>
  </w:style>
  <w:style w:type="paragraph" w:customStyle="1" w:styleId="C991987AED8C8E4CB538CA321D41E9E1">
    <w:name w:val="C991987AED8C8E4CB538CA321D41E9E1"/>
  </w:style>
  <w:style w:type="paragraph" w:customStyle="1" w:styleId="616FA36CEB54EB459613B0C712B5FE66">
    <w:name w:val="616FA36CEB54EB459613B0C712B5FE66"/>
  </w:style>
  <w:style w:type="paragraph" w:customStyle="1" w:styleId="62027EF0EBD61946B40A52575F440B86">
    <w:name w:val="62027EF0EBD61946B40A52575F440B86"/>
  </w:style>
  <w:style w:type="paragraph" w:customStyle="1" w:styleId="3ACCF18E9651AC4B9E79412D341BE8B0">
    <w:name w:val="3ACCF18E9651AC4B9E79412D341BE8B0"/>
  </w:style>
  <w:style w:type="paragraph" w:customStyle="1" w:styleId="6B1429A491449C4BB65F987EDD51DACF">
    <w:name w:val="6B1429A491449C4BB65F987EDD51DACF"/>
  </w:style>
  <w:style w:type="paragraph" w:customStyle="1" w:styleId="9669846860898944822E8E8AEF46880E">
    <w:name w:val="9669846860898944822E8E8AEF46880E"/>
  </w:style>
  <w:style w:type="paragraph" w:customStyle="1" w:styleId="6D4C125015E5EA44826157B50F5C8811">
    <w:name w:val="6D4C125015E5EA44826157B50F5C8811"/>
  </w:style>
  <w:style w:type="paragraph" w:customStyle="1" w:styleId="0A5898B18967B94392D3B6BDE3F9E3F1">
    <w:name w:val="0A5898B18967B94392D3B6BDE3F9E3F1"/>
  </w:style>
  <w:style w:type="paragraph" w:customStyle="1" w:styleId="20036398F2A6C84EB18A77622BC62FFA">
    <w:name w:val="20036398F2A6C84EB18A77622BC62FFA"/>
  </w:style>
  <w:style w:type="paragraph" w:customStyle="1" w:styleId="4A012D34E2B4444DBF52BD408B4096DD">
    <w:name w:val="4A012D34E2B4444DBF52BD408B4096DD"/>
  </w:style>
  <w:style w:type="paragraph" w:customStyle="1" w:styleId="77A9FCEE18C2BB449BC552CF6DE87117">
    <w:name w:val="77A9FCEE18C2BB449BC552CF6DE87117"/>
  </w:style>
  <w:style w:type="paragraph" w:customStyle="1" w:styleId="A9EF6CABAC009C49A5FF6FA5EC430F92">
    <w:name w:val="A9EF6CABAC009C49A5FF6FA5EC430F92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F98FA09BCC71CE44A8A9E1053EFD6629">
    <w:name w:val="F98FA09BCC71CE44A8A9E1053EFD6629"/>
  </w:style>
  <w:style w:type="paragraph" w:customStyle="1" w:styleId="9B08DD2DA92D6444A54F04807C3FB85A">
    <w:name w:val="9B08DD2DA92D6444A54F04807C3FB85A"/>
  </w:style>
  <w:style w:type="paragraph" w:customStyle="1" w:styleId="A6A94047BCDB544D8A489C8E44B8CDF0">
    <w:name w:val="A6A94047BCDB544D8A489C8E44B8CDF0"/>
    <w:rsid w:val="002F0BAB"/>
  </w:style>
  <w:style w:type="paragraph" w:customStyle="1" w:styleId="AADFEE5FEF343E4A9B31E1685755D5A2">
    <w:name w:val="AADFEE5FEF343E4A9B31E1685755D5A2"/>
    <w:rsid w:val="002F0BAB"/>
  </w:style>
  <w:style w:type="paragraph" w:customStyle="1" w:styleId="99557D4781533F4FACA3D1DCE36B31B6">
    <w:name w:val="99557D4781533F4FACA3D1DCE36B31B6"/>
    <w:rsid w:val="002F0BAB"/>
  </w:style>
  <w:style w:type="paragraph" w:customStyle="1" w:styleId="50ACD07CA4DA3B418DA27EF003A5548B">
    <w:name w:val="50ACD07CA4DA3B418DA27EF003A5548B"/>
    <w:rsid w:val="002F0BAB"/>
  </w:style>
  <w:style w:type="paragraph" w:customStyle="1" w:styleId="B53EC555AF685649B62CECDCE430AAD7">
    <w:name w:val="B53EC555AF685649B62CECDCE430AAD7"/>
    <w:rsid w:val="002F0B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C5B8CCA6CF1046A39A74149B95D43E">
    <w:name w:val="7BC5B8CCA6CF1046A39A74149B95D43E"/>
  </w:style>
  <w:style w:type="paragraph" w:customStyle="1" w:styleId="0959CA17B39BE54BB1A1D75855775929">
    <w:name w:val="0959CA17B39BE54BB1A1D75855775929"/>
  </w:style>
  <w:style w:type="paragraph" w:customStyle="1" w:styleId="26045E8F8AFEFA4D91496733D9B905AB">
    <w:name w:val="26045E8F8AFEFA4D91496733D9B905AB"/>
  </w:style>
  <w:style w:type="paragraph" w:customStyle="1" w:styleId="C73FB31B785EC94FAB49DAEF947FAA43">
    <w:name w:val="C73FB31B785EC94FAB49DAEF947FAA43"/>
  </w:style>
  <w:style w:type="paragraph" w:customStyle="1" w:styleId="EA459EF9F1BE954DB993614440C8D6B4">
    <w:name w:val="EA459EF9F1BE954DB993614440C8D6B4"/>
  </w:style>
  <w:style w:type="paragraph" w:customStyle="1" w:styleId="BEBA86D056CAF746A7ADF5D738616116">
    <w:name w:val="BEBA86D056CAF746A7ADF5D738616116"/>
  </w:style>
  <w:style w:type="paragraph" w:customStyle="1" w:styleId="1C3513D17AD4BC418F95AE07951E78FC">
    <w:name w:val="1C3513D17AD4BC418F95AE07951E78FC"/>
  </w:style>
  <w:style w:type="paragraph" w:customStyle="1" w:styleId="EC8FCE3D4361504AB5F688B4217BF282">
    <w:name w:val="EC8FCE3D4361504AB5F688B4217BF282"/>
  </w:style>
  <w:style w:type="paragraph" w:customStyle="1" w:styleId="3187CD62AA28854B829C7B4D20185936">
    <w:name w:val="3187CD62AA28854B829C7B4D20185936"/>
  </w:style>
  <w:style w:type="paragraph" w:customStyle="1" w:styleId="C448B9B2DA24C24883B8684105748476">
    <w:name w:val="C448B9B2DA24C24883B8684105748476"/>
  </w:style>
  <w:style w:type="paragraph" w:customStyle="1" w:styleId="C991987AED8C8E4CB538CA321D41E9E1">
    <w:name w:val="C991987AED8C8E4CB538CA321D41E9E1"/>
  </w:style>
  <w:style w:type="paragraph" w:customStyle="1" w:styleId="616FA36CEB54EB459613B0C712B5FE66">
    <w:name w:val="616FA36CEB54EB459613B0C712B5FE66"/>
  </w:style>
  <w:style w:type="paragraph" w:customStyle="1" w:styleId="62027EF0EBD61946B40A52575F440B86">
    <w:name w:val="62027EF0EBD61946B40A52575F440B86"/>
  </w:style>
  <w:style w:type="paragraph" w:customStyle="1" w:styleId="3ACCF18E9651AC4B9E79412D341BE8B0">
    <w:name w:val="3ACCF18E9651AC4B9E79412D341BE8B0"/>
  </w:style>
  <w:style w:type="paragraph" w:customStyle="1" w:styleId="6B1429A491449C4BB65F987EDD51DACF">
    <w:name w:val="6B1429A491449C4BB65F987EDD51DACF"/>
  </w:style>
  <w:style w:type="paragraph" w:customStyle="1" w:styleId="9669846860898944822E8E8AEF46880E">
    <w:name w:val="9669846860898944822E8E8AEF46880E"/>
  </w:style>
  <w:style w:type="paragraph" w:customStyle="1" w:styleId="6D4C125015E5EA44826157B50F5C8811">
    <w:name w:val="6D4C125015E5EA44826157B50F5C8811"/>
  </w:style>
  <w:style w:type="paragraph" w:customStyle="1" w:styleId="0A5898B18967B94392D3B6BDE3F9E3F1">
    <w:name w:val="0A5898B18967B94392D3B6BDE3F9E3F1"/>
  </w:style>
  <w:style w:type="paragraph" w:customStyle="1" w:styleId="20036398F2A6C84EB18A77622BC62FFA">
    <w:name w:val="20036398F2A6C84EB18A77622BC62FFA"/>
  </w:style>
  <w:style w:type="paragraph" w:customStyle="1" w:styleId="4A012D34E2B4444DBF52BD408B4096DD">
    <w:name w:val="4A012D34E2B4444DBF52BD408B4096DD"/>
  </w:style>
  <w:style w:type="paragraph" w:customStyle="1" w:styleId="77A9FCEE18C2BB449BC552CF6DE87117">
    <w:name w:val="77A9FCEE18C2BB449BC552CF6DE87117"/>
  </w:style>
  <w:style w:type="paragraph" w:customStyle="1" w:styleId="A9EF6CABAC009C49A5FF6FA5EC430F92">
    <w:name w:val="A9EF6CABAC009C49A5FF6FA5EC430F92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F98FA09BCC71CE44A8A9E1053EFD6629">
    <w:name w:val="F98FA09BCC71CE44A8A9E1053EFD6629"/>
  </w:style>
  <w:style w:type="paragraph" w:customStyle="1" w:styleId="9B08DD2DA92D6444A54F04807C3FB85A">
    <w:name w:val="9B08DD2DA92D6444A54F04807C3FB85A"/>
  </w:style>
  <w:style w:type="paragraph" w:customStyle="1" w:styleId="A6A94047BCDB544D8A489C8E44B8CDF0">
    <w:name w:val="A6A94047BCDB544D8A489C8E44B8CDF0"/>
    <w:rsid w:val="002F0BAB"/>
  </w:style>
  <w:style w:type="paragraph" w:customStyle="1" w:styleId="AADFEE5FEF343E4A9B31E1685755D5A2">
    <w:name w:val="AADFEE5FEF343E4A9B31E1685755D5A2"/>
    <w:rsid w:val="002F0BAB"/>
  </w:style>
  <w:style w:type="paragraph" w:customStyle="1" w:styleId="99557D4781533F4FACA3D1DCE36B31B6">
    <w:name w:val="99557D4781533F4FACA3D1DCE36B31B6"/>
    <w:rsid w:val="002F0BAB"/>
  </w:style>
  <w:style w:type="paragraph" w:customStyle="1" w:styleId="50ACD07CA4DA3B418DA27EF003A5548B">
    <w:name w:val="50ACD07CA4DA3B418DA27EF003A5548B"/>
    <w:rsid w:val="002F0BAB"/>
  </w:style>
  <w:style w:type="paragraph" w:customStyle="1" w:styleId="B53EC555AF685649B62CECDCE430AAD7">
    <w:name w:val="B53EC555AF685649B62CECDCE430AAD7"/>
    <w:rsid w:val="002F0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37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1109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Burkhardt</dc:creator>
  <cp:keywords/>
  <dc:description/>
  <cp:lastModifiedBy>Bryan Burkhardt</cp:lastModifiedBy>
  <cp:revision>1</cp:revision>
  <cp:lastPrinted>2016-09-21T20:36:00Z</cp:lastPrinted>
  <dcterms:created xsi:type="dcterms:W3CDTF">2016-09-21T19:53:00Z</dcterms:created>
  <dcterms:modified xsi:type="dcterms:W3CDTF">2016-09-21T20:36:00Z</dcterms:modified>
  <cp:category/>
</cp:coreProperties>
</file>